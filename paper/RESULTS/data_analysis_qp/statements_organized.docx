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434D" w14:textId="5437168C" w:rsidR="00CB1C1C" w:rsidRPr="00CB1C1C" w:rsidRDefault="00CB1C1C">
      <w:pPr>
        <w:rPr>
          <w:b/>
          <w:bCs/>
        </w:rPr>
      </w:pPr>
      <w:r w:rsidRPr="00CB1C1C">
        <w:rPr>
          <w:b/>
          <w:bCs/>
        </w:rPr>
        <w:t>Language preference</w:t>
      </w:r>
      <w:r w:rsidR="00247D37">
        <w:rPr>
          <w:b/>
          <w:bCs/>
        </w:rPr>
        <w:t xml:space="preserve"> (12)</w:t>
      </w:r>
    </w:p>
    <w:p w14:paraId="3C4D4B64" w14:textId="77777777" w:rsidR="00CB1C1C" w:rsidRDefault="00CB1C1C"/>
    <w:p w14:paraId="43182292" w14:textId="3B3148D5" w:rsidR="00247D37" w:rsidRDefault="00CB1C1C">
      <w:proofErr w:type="spellStart"/>
      <w:r w:rsidRPr="00CB1C1C">
        <w:t>I_like_that_people_use_Catalan</w:t>
      </w:r>
      <w:proofErr w:type="spellEnd"/>
    </w:p>
    <w:p w14:paraId="7C4983D6" w14:textId="77777777" w:rsidR="00247D37" w:rsidRDefault="00247D37"/>
    <w:p w14:paraId="7BC4D7DC" w14:textId="3502BCE9" w:rsidR="00247D37" w:rsidRDefault="00CB1C1C">
      <w:proofErr w:type="spellStart"/>
      <w:r w:rsidRPr="00CB1C1C">
        <w:t>I_like_that_people_use_</w:t>
      </w:r>
      <w:r>
        <w:t>Spanish</w:t>
      </w:r>
      <w:proofErr w:type="spellEnd"/>
    </w:p>
    <w:p w14:paraId="37695DF6" w14:textId="77777777" w:rsidR="00247D37" w:rsidRDefault="00247D37"/>
    <w:p w14:paraId="43BE9B13" w14:textId="7A3E39D2" w:rsidR="00247D37" w:rsidRDefault="00CB1C1C">
      <w:proofErr w:type="spellStart"/>
      <w:r w:rsidRPr="00CB1C1C">
        <w:t>I_like_listening_to_Catalan</w:t>
      </w:r>
      <w:proofErr w:type="spellEnd"/>
    </w:p>
    <w:p w14:paraId="527F4646" w14:textId="77777777" w:rsidR="00247D37" w:rsidRDefault="00247D37"/>
    <w:p w14:paraId="5EFB3D8B" w14:textId="0388E93C" w:rsidR="00247D37" w:rsidRDefault="00CB1C1C">
      <w:proofErr w:type="spellStart"/>
      <w:r w:rsidRPr="00CB1C1C">
        <w:t>I_like_listening_to_</w:t>
      </w:r>
      <w:r>
        <w:t>Spanish</w:t>
      </w:r>
      <w:proofErr w:type="spellEnd"/>
    </w:p>
    <w:p w14:paraId="0AB4B60D" w14:textId="77777777" w:rsidR="00247D37" w:rsidRDefault="00247D37"/>
    <w:p w14:paraId="0A1BF52A" w14:textId="5BDC6BF0" w:rsidR="00247D37" w:rsidRDefault="00CB1C1C">
      <w:proofErr w:type="spellStart"/>
      <w:r w:rsidRPr="00CB1C1C">
        <w:t>I_like_to_use_Catalan</w:t>
      </w:r>
      <w:proofErr w:type="spellEnd"/>
    </w:p>
    <w:p w14:paraId="225DF80C" w14:textId="77777777" w:rsidR="00247D37" w:rsidRDefault="00247D37"/>
    <w:p w14:paraId="2B1A6CEF" w14:textId="7F1F9098" w:rsidR="00247D37" w:rsidRDefault="00CB1C1C">
      <w:proofErr w:type="spellStart"/>
      <w:r w:rsidRPr="00CB1C1C">
        <w:t>I_like_to_use_</w:t>
      </w:r>
      <w:r>
        <w:t>Spanish</w:t>
      </w:r>
      <w:proofErr w:type="spellEnd"/>
    </w:p>
    <w:p w14:paraId="20492A6E" w14:textId="77777777" w:rsidR="00247D37" w:rsidRDefault="00247D37"/>
    <w:p w14:paraId="44731EE0" w14:textId="2FD1D79B" w:rsidR="00247D37" w:rsidRDefault="00CB1C1C">
      <w:proofErr w:type="spellStart"/>
      <w:r w:rsidRPr="00CB1C1C">
        <w:t>Sometimes_I_feel_compelled_to_use_Catalan</w:t>
      </w:r>
      <w:proofErr w:type="spellEnd"/>
    </w:p>
    <w:p w14:paraId="7A4E7451" w14:textId="77777777" w:rsidR="00247D37" w:rsidRDefault="00247D37"/>
    <w:p w14:paraId="2BAD74B8" w14:textId="507B95F7" w:rsidR="00247D37" w:rsidRDefault="00CB1C1C">
      <w:proofErr w:type="spellStart"/>
      <w:r w:rsidRPr="00CB1C1C">
        <w:t>Sometimes_I_feel_compelled_to_use_Spanish</w:t>
      </w:r>
      <w:proofErr w:type="spellEnd"/>
    </w:p>
    <w:p w14:paraId="5D8488D3" w14:textId="77777777" w:rsidR="00247D37" w:rsidRDefault="00247D37"/>
    <w:p w14:paraId="5317E1BA" w14:textId="7FABEF74" w:rsidR="00247D37" w:rsidRDefault="00CB1C1C">
      <w:r w:rsidRPr="00CB1C1C">
        <w:t>It_is_not_good_manners_to_answer_in_Catalan_to_someone_who_speaks_to_you_in_Spanish</w:t>
      </w:r>
    </w:p>
    <w:p w14:paraId="43C9F9D7" w14:textId="77777777" w:rsidR="00247D37" w:rsidRDefault="00247D37"/>
    <w:p w14:paraId="48D31FD6" w14:textId="74863522" w:rsidR="00247D37" w:rsidRDefault="00CB1C1C">
      <w:r w:rsidRPr="00CB1C1C">
        <w:t>It_is_not_good_manners_to_answer_in_Spanish_to_someone_who_speaks_Catalan</w:t>
      </w:r>
    </w:p>
    <w:p w14:paraId="561363E6" w14:textId="77777777" w:rsidR="00247D37" w:rsidRDefault="00247D37"/>
    <w:p w14:paraId="51420435" w14:textId="3A085067" w:rsidR="00247D37" w:rsidRDefault="00CB1C1C">
      <w:proofErr w:type="spellStart"/>
      <w:r w:rsidRPr="00CB1C1C">
        <w:t>If_I_have_children_I_would_like_them_to_speak_Catalan</w:t>
      </w:r>
      <w:proofErr w:type="spellEnd"/>
    </w:p>
    <w:p w14:paraId="0D5E2F55" w14:textId="77777777" w:rsidR="00247D37" w:rsidRDefault="00247D37"/>
    <w:p w14:paraId="7D92D2F7" w14:textId="6CA83DF7" w:rsidR="00CB1C1C" w:rsidRDefault="00CB1C1C">
      <w:proofErr w:type="spellStart"/>
      <w:r w:rsidRPr="00CB1C1C">
        <w:t>If_I_have_children_I_would_like_them_to_speak_Spanish</w:t>
      </w:r>
      <w:proofErr w:type="spellEnd"/>
    </w:p>
    <w:p w14:paraId="1F46982E" w14:textId="77777777" w:rsidR="00CB1C1C" w:rsidRDefault="00CB1C1C"/>
    <w:p w14:paraId="6FA3C4E2" w14:textId="77777777" w:rsidR="00CB1C1C" w:rsidRDefault="00CB1C1C"/>
    <w:p w14:paraId="3059365A" w14:textId="77777777" w:rsidR="00CB1C1C" w:rsidRDefault="00CB1C1C"/>
    <w:p w14:paraId="75386D4A" w14:textId="77777777" w:rsidR="00CB1C1C" w:rsidRDefault="00CB1C1C"/>
    <w:p w14:paraId="48E6783E" w14:textId="77777777" w:rsidR="00CB1C1C" w:rsidRDefault="00CB1C1C"/>
    <w:p w14:paraId="0DED4886" w14:textId="7DECFB87" w:rsidR="00CB1C1C" w:rsidRPr="00CB1C1C" w:rsidRDefault="00CB1C1C">
      <w:pPr>
        <w:rPr>
          <w:b/>
          <w:bCs/>
        </w:rPr>
      </w:pPr>
      <w:r w:rsidRPr="00CB1C1C">
        <w:rPr>
          <w:b/>
          <w:bCs/>
        </w:rPr>
        <w:t>Language difficulty and enjoyment</w:t>
      </w:r>
      <w:r w:rsidR="00247D37">
        <w:rPr>
          <w:b/>
          <w:bCs/>
        </w:rPr>
        <w:t xml:space="preserve"> (15)</w:t>
      </w:r>
    </w:p>
    <w:p w14:paraId="22C3309B" w14:textId="77777777" w:rsidR="00CB1C1C" w:rsidRDefault="00CB1C1C"/>
    <w:p w14:paraId="787EE647" w14:textId="77777777" w:rsidR="00247D37" w:rsidRDefault="00CB1C1C">
      <w:proofErr w:type="spellStart"/>
      <w:r w:rsidRPr="00CB1C1C">
        <w:t>Catalan_is_a_difficult_language_to_learn</w:t>
      </w:r>
      <w:proofErr w:type="spellEnd"/>
    </w:p>
    <w:p w14:paraId="1404A82E" w14:textId="77777777" w:rsidR="00247D37" w:rsidRDefault="00247D37"/>
    <w:p w14:paraId="6652B0D9" w14:textId="77777777" w:rsidR="00247D37" w:rsidRDefault="00CB1C1C">
      <w:r w:rsidRPr="00CB1C1C">
        <w:t>Spanish _</w:t>
      </w:r>
      <w:proofErr w:type="spellStart"/>
      <w:r w:rsidRPr="00CB1C1C">
        <w:t>is_a_difficult_language_to_learn</w:t>
      </w:r>
      <w:proofErr w:type="spellEnd"/>
    </w:p>
    <w:p w14:paraId="6EE6EF4D" w14:textId="77777777" w:rsidR="00247D37" w:rsidRDefault="00247D37"/>
    <w:p w14:paraId="5A4788CF" w14:textId="77777777" w:rsidR="00247D37" w:rsidRDefault="00CB1C1C">
      <w:proofErr w:type="spellStart"/>
      <w:r w:rsidRPr="00CB1C1C">
        <w:t>Catalan_is_a_beautiful_language</w:t>
      </w:r>
      <w:proofErr w:type="spellEnd"/>
    </w:p>
    <w:p w14:paraId="2850A94C" w14:textId="77777777" w:rsidR="00247D37" w:rsidRDefault="00247D37"/>
    <w:p w14:paraId="2696FF1B" w14:textId="77777777" w:rsidR="00247D37" w:rsidRDefault="00CB1C1C">
      <w:proofErr w:type="spellStart"/>
      <w:r>
        <w:t>Spanish</w:t>
      </w:r>
      <w:r w:rsidRPr="00CB1C1C">
        <w:t>_is_a_beautiful_language</w:t>
      </w:r>
      <w:proofErr w:type="spellEnd"/>
      <w:r>
        <w:t xml:space="preserve"> </w:t>
      </w:r>
    </w:p>
    <w:p w14:paraId="78466EED" w14:textId="77777777" w:rsidR="00247D37" w:rsidRDefault="00247D37"/>
    <w:p w14:paraId="1DF971BC" w14:textId="77777777" w:rsidR="00247D37" w:rsidRDefault="00CB1C1C">
      <w:proofErr w:type="spellStart"/>
      <w:r w:rsidRPr="00CB1C1C">
        <w:t>I_try_to_use_Catalan_whenever_I_can</w:t>
      </w:r>
      <w:proofErr w:type="spellEnd"/>
    </w:p>
    <w:p w14:paraId="0C0506DA" w14:textId="77777777" w:rsidR="00247D37" w:rsidRDefault="00247D37"/>
    <w:p w14:paraId="353475BF" w14:textId="77777777" w:rsidR="00247D37" w:rsidRDefault="00CB1C1C">
      <w:proofErr w:type="spellStart"/>
      <w:r w:rsidRPr="00CB1C1C">
        <w:t>I_try_to_use_Spanish_whenever_I_can</w:t>
      </w:r>
      <w:proofErr w:type="spellEnd"/>
    </w:p>
    <w:p w14:paraId="6871A57F" w14:textId="77777777" w:rsidR="00247D37" w:rsidRDefault="00247D37"/>
    <w:p w14:paraId="12CD8CD8" w14:textId="77777777" w:rsidR="00247D37" w:rsidRDefault="00CB1C1C">
      <w:proofErr w:type="spellStart"/>
      <w:r w:rsidRPr="00CB1C1C">
        <w:t>It_is_unpleasant_to_learn_Catalan</w:t>
      </w:r>
      <w:proofErr w:type="spellEnd"/>
    </w:p>
    <w:p w14:paraId="26AC425C" w14:textId="77777777" w:rsidR="00247D37" w:rsidRDefault="00247D37"/>
    <w:p w14:paraId="102F580D" w14:textId="77777777" w:rsidR="00247D37" w:rsidRDefault="00CB1C1C">
      <w:proofErr w:type="spellStart"/>
      <w:r w:rsidRPr="00CB1C1C">
        <w:t>It_is_unpleasant_to_learn_Spanish</w:t>
      </w:r>
      <w:proofErr w:type="spellEnd"/>
    </w:p>
    <w:p w14:paraId="6C8263F5" w14:textId="77777777" w:rsidR="00247D37" w:rsidRDefault="00247D37"/>
    <w:p w14:paraId="203C2C45" w14:textId="77777777" w:rsidR="00247D37" w:rsidRDefault="00CB1C1C">
      <w:proofErr w:type="spellStart"/>
      <w:r w:rsidRPr="00CB1C1C">
        <w:t>It_is_boring_to_learn_Catalan</w:t>
      </w:r>
      <w:proofErr w:type="spellEnd"/>
    </w:p>
    <w:p w14:paraId="6F29A37B" w14:textId="77777777" w:rsidR="00247D37" w:rsidRDefault="00247D37"/>
    <w:p w14:paraId="109DA267" w14:textId="77777777" w:rsidR="00247D37" w:rsidRDefault="00CB1C1C">
      <w:proofErr w:type="spellStart"/>
      <w:r w:rsidRPr="00CB1C1C">
        <w:t>Learning_Spanish_is_boring</w:t>
      </w:r>
      <w:proofErr w:type="spellEnd"/>
    </w:p>
    <w:p w14:paraId="6EB46DA0" w14:textId="77777777" w:rsidR="00247D37" w:rsidRDefault="00247D37"/>
    <w:p w14:paraId="64E93FBE" w14:textId="77777777" w:rsidR="00247D37" w:rsidRDefault="00CB1C1C">
      <w:proofErr w:type="spellStart"/>
      <w:r w:rsidRPr="00CB1C1C">
        <w:t>Catalan_is_a_language_that_sounds_bad</w:t>
      </w:r>
      <w:proofErr w:type="spellEnd"/>
    </w:p>
    <w:p w14:paraId="0F54DF2B" w14:textId="77777777" w:rsidR="00247D37" w:rsidRDefault="00247D37"/>
    <w:p w14:paraId="456FBD95" w14:textId="77777777" w:rsidR="00247D37" w:rsidRDefault="00CB1C1C">
      <w:proofErr w:type="spellStart"/>
      <w:r w:rsidRPr="00CB1C1C">
        <w:t>Spanish_is_a_language_that_sounds_bad</w:t>
      </w:r>
      <w:proofErr w:type="spellEnd"/>
    </w:p>
    <w:p w14:paraId="35D4BACD" w14:textId="77777777" w:rsidR="00247D37" w:rsidRDefault="00247D37"/>
    <w:p w14:paraId="0F1FA1C1" w14:textId="77777777" w:rsidR="00247D37" w:rsidRDefault="00CB1C1C">
      <w:proofErr w:type="spellStart"/>
      <w:r w:rsidRPr="00CB1C1C">
        <w:t>It_bothers_me_when_a_stranger_chats_with_me_in_Catalan</w:t>
      </w:r>
      <w:proofErr w:type="spellEnd"/>
    </w:p>
    <w:p w14:paraId="030F762F" w14:textId="77777777" w:rsidR="00247D37" w:rsidRDefault="00247D37"/>
    <w:p w14:paraId="75B425E5" w14:textId="77777777" w:rsidR="00247D37" w:rsidRDefault="00CB1C1C">
      <w:proofErr w:type="spellStart"/>
      <w:r w:rsidRPr="00CB1C1C">
        <w:t>It_bothers_me_when_a_stranger_chats_with_me_in_Spanish</w:t>
      </w:r>
      <w:proofErr w:type="spellEnd"/>
    </w:p>
    <w:p w14:paraId="05931456" w14:textId="77777777" w:rsidR="00247D37" w:rsidRDefault="00247D37"/>
    <w:p w14:paraId="4FB1F9CF" w14:textId="1B1EBF06" w:rsidR="00CB1C1C" w:rsidRDefault="00CB1C1C">
      <w:r w:rsidRPr="00CB1C1C">
        <w:t>An_outsider_will_find_it_less_difficult_to_learn_Spanish_than_Catalan</w:t>
      </w:r>
    </w:p>
    <w:p w14:paraId="08608394" w14:textId="77777777" w:rsidR="00CB1C1C" w:rsidRDefault="00CB1C1C"/>
    <w:p w14:paraId="335E2E73" w14:textId="77777777" w:rsidR="00CB1C1C" w:rsidRDefault="00CB1C1C"/>
    <w:p w14:paraId="638AFB51" w14:textId="77777777" w:rsidR="00CB1C1C" w:rsidRDefault="00CB1C1C"/>
    <w:p w14:paraId="37B15F82" w14:textId="2F1B62E7" w:rsidR="00CB1C1C" w:rsidRPr="00CB1C1C" w:rsidRDefault="00CB1C1C">
      <w:pPr>
        <w:rPr>
          <w:b/>
          <w:bCs/>
        </w:rPr>
      </w:pPr>
      <w:r w:rsidRPr="00CB1C1C">
        <w:rPr>
          <w:b/>
          <w:bCs/>
        </w:rPr>
        <w:t>Language importance and usefulness</w:t>
      </w:r>
      <w:r w:rsidR="00247D37">
        <w:rPr>
          <w:b/>
          <w:bCs/>
        </w:rPr>
        <w:t xml:space="preserve"> (12)</w:t>
      </w:r>
    </w:p>
    <w:p w14:paraId="4AA0E79F" w14:textId="77777777" w:rsidR="00CB1C1C" w:rsidRDefault="00CB1C1C"/>
    <w:p w14:paraId="26AE8A7B" w14:textId="77777777" w:rsidR="00CB1C1C" w:rsidRDefault="00CB1C1C"/>
    <w:p w14:paraId="2888E454" w14:textId="77777777" w:rsidR="00247D37" w:rsidRDefault="00CB1C1C">
      <w:proofErr w:type="spellStart"/>
      <w:r w:rsidRPr="00CB1C1C">
        <w:t>It_is_worth_learning_Catalan</w:t>
      </w:r>
      <w:proofErr w:type="spellEnd"/>
    </w:p>
    <w:p w14:paraId="7875DFE6" w14:textId="77777777" w:rsidR="00EF173C" w:rsidRDefault="00EF173C"/>
    <w:p w14:paraId="49C10825" w14:textId="77777777" w:rsidR="00EF173C" w:rsidRDefault="00EF173C" w:rsidP="00EF173C">
      <w:r w:rsidRPr="00CB1C1C">
        <w:t>Catalan_can_become_an_important_language_in_the_European_context</w:t>
      </w:r>
    </w:p>
    <w:p w14:paraId="014FD805" w14:textId="77777777" w:rsidR="00EF173C" w:rsidRDefault="00EF173C"/>
    <w:p w14:paraId="7075965B" w14:textId="77777777" w:rsidR="00EF173C" w:rsidRDefault="00EF173C" w:rsidP="00EF173C">
      <w:proofErr w:type="spellStart"/>
      <w:r w:rsidRPr="00CB1C1C">
        <w:t>Catalan_is_as_important_as_English</w:t>
      </w:r>
      <w:proofErr w:type="spellEnd"/>
    </w:p>
    <w:p w14:paraId="38A7B5AA" w14:textId="77777777" w:rsidR="00247D37" w:rsidRDefault="00247D37"/>
    <w:p w14:paraId="5785A0EA" w14:textId="77777777" w:rsidR="00EF173C" w:rsidRDefault="00EF173C" w:rsidP="00EF173C">
      <w:proofErr w:type="spellStart"/>
      <w:r w:rsidRPr="00CB1C1C">
        <w:t>Catalan_is_a_rural_language</w:t>
      </w:r>
      <w:proofErr w:type="spellEnd"/>
    </w:p>
    <w:p w14:paraId="033229BD" w14:textId="77777777" w:rsidR="00EF173C" w:rsidRDefault="00EF173C" w:rsidP="00EF173C"/>
    <w:p w14:paraId="241A6EB0" w14:textId="35B1DB2D" w:rsidR="00EF173C" w:rsidRDefault="00EF173C" w:rsidP="00EF173C">
      <w:r w:rsidRPr="00CB1C1C">
        <w:t>Studying_Catalan_will_be_very_useful_for_me_in_the_future_to_find_a_job</w:t>
      </w:r>
    </w:p>
    <w:p w14:paraId="4CD9AFBA" w14:textId="77777777" w:rsidR="00EF173C" w:rsidRDefault="00EF173C" w:rsidP="00EF173C"/>
    <w:p w14:paraId="25151ACC" w14:textId="11783D70" w:rsidR="00EF173C" w:rsidRDefault="00EF173C" w:rsidP="00EF173C">
      <w:proofErr w:type="spellStart"/>
      <w:r w:rsidRPr="00CB1C1C">
        <w:t>Catalan_serves_for_some_areas_and_Spanish_for_others</w:t>
      </w:r>
      <w:proofErr w:type="spellEnd"/>
    </w:p>
    <w:p w14:paraId="104CA88C" w14:textId="77777777" w:rsidR="00EF173C" w:rsidRDefault="00EF173C"/>
    <w:p w14:paraId="5A4D169F" w14:textId="77777777" w:rsidR="00EF173C" w:rsidRDefault="00EF173C"/>
    <w:p w14:paraId="27E6ECEE" w14:textId="77777777" w:rsidR="00EF173C" w:rsidRDefault="00EF173C"/>
    <w:p w14:paraId="12EFF1C1" w14:textId="77777777" w:rsidR="00EF173C" w:rsidRDefault="00EF173C"/>
    <w:p w14:paraId="7A3302C1" w14:textId="77777777" w:rsidR="00EF173C" w:rsidRDefault="00EF173C"/>
    <w:p w14:paraId="4C1B9500" w14:textId="77777777" w:rsidR="00EF173C" w:rsidRDefault="00EF173C"/>
    <w:p w14:paraId="2251E949" w14:textId="77777777" w:rsidR="00EF173C" w:rsidRDefault="00EF173C"/>
    <w:p w14:paraId="3AEAE6CC" w14:textId="77777777" w:rsidR="00EF173C" w:rsidRDefault="00EF173C"/>
    <w:p w14:paraId="22030EF7" w14:textId="77777777" w:rsidR="00EF173C" w:rsidRDefault="00EF173C"/>
    <w:p w14:paraId="75F1EEAE" w14:textId="5A69A59B" w:rsidR="00247D37" w:rsidRDefault="00CB1C1C">
      <w:proofErr w:type="spellStart"/>
      <w:r w:rsidRPr="00CB1C1C">
        <w:lastRenderedPageBreak/>
        <w:t>It_is_worth_learning_Spanish</w:t>
      </w:r>
      <w:proofErr w:type="spellEnd"/>
    </w:p>
    <w:p w14:paraId="2A352CC5" w14:textId="77777777" w:rsidR="00247D37" w:rsidRDefault="00247D37"/>
    <w:p w14:paraId="2A356B7E" w14:textId="77777777" w:rsidR="00247D37" w:rsidRDefault="00CB1C1C">
      <w:r w:rsidRPr="00CB1C1C">
        <w:t>Spanish_can_become_an_important_language_in_the_European_context</w:t>
      </w:r>
    </w:p>
    <w:p w14:paraId="4CE47A96" w14:textId="77777777" w:rsidR="00247D37" w:rsidRDefault="00247D37"/>
    <w:p w14:paraId="3F5E00F0" w14:textId="77777777" w:rsidR="00247D37" w:rsidRDefault="00CB1C1C">
      <w:proofErr w:type="spellStart"/>
      <w:r w:rsidRPr="00CB1C1C">
        <w:t>Spanish_is_as_important_as_English</w:t>
      </w:r>
      <w:proofErr w:type="spellEnd"/>
    </w:p>
    <w:p w14:paraId="7D2A7221" w14:textId="77777777" w:rsidR="00247D37" w:rsidRDefault="00247D37"/>
    <w:p w14:paraId="7E611EDE" w14:textId="77777777" w:rsidR="00247D37" w:rsidRDefault="00CB1C1C">
      <w:proofErr w:type="spellStart"/>
      <w:r w:rsidRPr="00CB1C1C">
        <w:t>Spanish_is_more_fashionable_than_Catalan</w:t>
      </w:r>
      <w:proofErr w:type="spellEnd"/>
    </w:p>
    <w:p w14:paraId="2AE48F47" w14:textId="77777777" w:rsidR="00247D37" w:rsidRDefault="00247D37"/>
    <w:p w14:paraId="29962F48" w14:textId="77777777" w:rsidR="00247D37" w:rsidRDefault="00CB1C1C">
      <w:r w:rsidRPr="00CB1C1C">
        <w:t>Studying_Spsnish_will_be_very_useful_for_me_in_the_future_to_find_a_job</w:t>
      </w:r>
    </w:p>
    <w:p w14:paraId="0B65BFA9" w14:textId="77777777" w:rsidR="00247D37" w:rsidRDefault="00247D37"/>
    <w:p w14:paraId="0107E2E9" w14:textId="77777777" w:rsidR="00CB1C1C" w:rsidRDefault="00CB1C1C"/>
    <w:p w14:paraId="25038EB3" w14:textId="77777777" w:rsidR="00EF173C" w:rsidRDefault="00EF173C"/>
    <w:p w14:paraId="313E71AB" w14:textId="77777777" w:rsidR="00EF173C" w:rsidRDefault="00EF173C"/>
    <w:p w14:paraId="4189B20C" w14:textId="77777777" w:rsidR="00EF173C" w:rsidRDefault="00EF173C"/>
    <w:p w14:paraId="06BFAFA5" w14:textId="77777777" w:rsidR="00EF173C" w:rsidRDefault="00EF173C"/>
    <w:p w14:paraId="530BA555" w14:textId="77777777" w:rsidR="00EF173C" w:rsidRDefault="00EF173C" w:rsidP="00EF173C">
      <w:proofErr w:type="spellStart"/>
      <w:r w:rsidRPr="00CB1C1C">
        <w:t>No_language_is_more_important_than_the_other</w:t>
      </w:r>
      <w:proofErr w:type="spellEnd"/>
    </w:p>
    <w:p w14:paraId="7864EE01" w14:textId="77777777" w:rsidR="00EF173C" w:rsidRPr="00CB1C1C" w:rsidRDefault="00EF173C"/>
    <w:p w14:paraId="0D7FD996" w14:textId="77777777" w:rsidR="00CB1C1C" w:rsidRDefault="00CB1C1C">
      <w:pPr>
        <w:rPr>
          <w:b/>
          <w:bCs/>
        </w:rPr>
      </w:pPr>
    </w:p>
    <w:p w14:paraId="700984AD" w14:textId="1F6C0731" w:rsidR="00976190" w:rsidRDefault="00CB1C1C">
      <w:pPr>
        <w:rPr>
          <w:b/>
          <w:bCs/>
        </w:rPr>
      </w:pPr>
      <w:r w:rsidRPr="00CB1C1C">
        <w:rPr>
          <w:b/>
          <w:bCs/>
        </w:rPr>
        <w:t>Language policy and integration</w:t>
      </w:r>
      <w:r w:rsidR="00247D37">
        <w:rPr>
          <w:b/>
          <w:bCs/>
        </w:rPr>
        <w:t xml:space="preserve"> (9)</w:t>
      </w:r>
    </w:p>
    <w:p w14:paraId="369942EB" w14:textId="77777777" w:rsidR="00CB1C1C" w:rsidRDefault="00CB1C1C">
      <w:pPr>
        <w:rPr>
          <w:b/>
          <w:bCs/>
        </w:rPr>
      </w:pPr>
    </w:p>
    <w:p w14:paraId="5FE7264E" w14:textId="77777777" w:rsidR="00EF173C" w:rsidRDefault="00EF173C" w:rsidP="00EF173C">
      <w:r w:rsidRPr="00CB1C1C">
        <w:t>It_should_be_mandatory_for_all_students_from_the_Balearic_Islands_to_take_at_least_50_of_their_subjects_in_Catalan</w:t>
      </w:r>
    </w:p>
    <w:p w14:paraId="78DF044A" w14:textId="77777777" w:rsidR="00EF173C" w:rsidRDefault="00EF173C"/>
    <w:p w14:paraId="60A1E6E8" w14:textId="77777777" w:rsidR="00EF173C" w:rsidRDefault="00EF173C" w:rsidP="00EF173C">
      <w:r w:rsidRPr="00CB1C1C">
        <w:t>For_healthcare_staff_it_is_more_important_to_know_Catalan_than_Spanish</w:t>
      </w:r>
    </w:p>
    <w:p w14:paraId="5AEF1436" w14:textId="77777777" w:rsidR="00EF173C" w:rsidRDefault="00EF173C" w:rsidP="00EF173C"/>
    <w:p w14:paraId="3E242C1F" w14:textId="0CBD72F0" w:rsidR="00EF173C" w:rsidRDefault="00EF173C" w:rsidP="00EF173C">
      <w:r w:rsidRPr="00CB1C1C">
        <w:t>It_is_necessary_to_learn_Catalan_to_fully_integrate_in_the_Balearic_Islands</w:t>
      </w:r>
    </w:p>
    <w:p w14:paraId="0E2369EF" w14:textId="77777777" w:rsidR="00EF173C" w:rsidRDefault="00EF173C"/>
    <w:p w14:paraId="313227B9" w14:textId="77777777" w:rsidR="00EF173C" w:rsidRDefault="00EF173C" w:rsidP="00EF173C">
      <w:r w:rsidRPr="00CB1C1C">
        <w:t>Catalan_should_be_a_voluntary_subject_in_schools_and_high_schools_in_the_Balearic_Islands</w:t>
      </w:r>
    </w:p>
    <w:p w14:paraId="455D983D" w14:textId="77777777" w:rsidR="00EF173C" w:rsidRDefault="00EF173C"/>
    <w:p w14:paraId="73E1D03E" w14:textId="77777777" w:rsidR="00EF173C" w:rsidRPr="00CB1C1C" w:rsidRDefault="00EF173C" w:rsidP="00EF173C">
      <w:r w:rsidRPr="00CB1C1C">
        <w:t>Catalan_must_be_a_requirement_to_hold_a_job_in_the_public_administration</w:t>
      </w:r>
    </w:p>
    <w:p w14:paraId="64FCCD01" w14:textId="77777777" w:rsidR="00EF173C" w:rsidRDefault="00EF173C"/>
    <w:p w14:paraId="414F8746" w14:textId="77777777" w:rsidR="00EF173C" w:rsidRDefault="00EF173C"/>
    <w:p w14:paraId="2D7DEF28" w14:textId="77777777" w:rsidR="00EF173C" w:rsidRDefault="00EF173C"/>
    <w:p w14:paraId="20820CB4" w14:textId="77777777" w:rsidR="00EF173C" w:rsidRDefault="00EF173C"/>
    <w:p w14:paraId="5C38FA3D" w14:textId="77777777" w:rsidR="00EF173C" w:rsidRDefault="00EF173C"/>
    <w:p w14:paraId="35264082" w14:textId="77777777" w:rsidR="00EF173C" w:rsidRDefault="00EF173C"/>
    <w:p w14:paraId="7AD41D6C" w14:textId="77777777" w:rsidR="00EF173C" w:rsidRDefault="00EF173C"/>
    <w:p w14:paraId="7588DF29" w14:textId="77777777" w:rsidR="00EF173C" w:rsidRDefault="00EF173C"/>
    <w:p w14:paraId="7C7251DC" w14:textId="77777777" w:rsidR="00EF173C" w:rsidRDefault="00EF173C"/>
    <w:p w14:paraId="589EE8E2" w14:textId="77777777" w:rsidR="00EF173C" w:rsidRDefault="00EF173C"/>
    <w:p w14:paraId="6C9581B9" w14:textId="77777777" w:rsidR="00EF173C" w:rsidRDefault="00EF173C"/>
    <w:p w14:paraId="634AFF58" w14:textId="77777777" w:rsidR="00EF173C" w:rsidRDefault="00EF173C"/>
    <w:p w14:paraId="54541B75" w14:textId="77777777" w:rsidR="00EF173C" w:rsidRDefault="00EF173C" w:rsidP="00EF173C">
      <w:r w:rsidRPr="00CB1C1C">
        <w:lastRenderedPageBreak/>
        <w:t>It_should_be_mandatory_for_all_students_from_the_Balearic_Islands_to_take_at_least_50_of_their_subjects_in_Spanish</w:t>
      </w:r>
    </w:p>
    <w:p w14:paraId="5242F03F" w14:textId="77777777" w:rsidR="00247D37" w:rsidRDefault="00247D37"/>
    <w:p w14:paraId="32743916" w14:textId="77777777" w:rsidR="00247D37" w:rsidRDefault="00CB1C1C">
      <w:r w:rsidRPr="00CB1C1C">
        <w:t>For_healthcare_staff_it_is_more_important_to_know_Spanish_than_Catalan</w:t>
      </w:r>
    </w:p>
    <w:p w14:paraId="46683FDD" w14:textId="77777777" w:rsidR="00247D37" w:rsidRDefault="00247D37"/>
    <w:p w14:paraId="36A8E343" w14:textId="77777777" w:rsidR="00EF173C" w:rsidRDefault="00EF173C" w:rsidP="00EF173C">
      <w:r w:rsidRPr="00CB1C1C">
        <w:t>Since_we_all_speak_Spanish_it_is_not_necessary_that_people_who_come_from_other_Autonomous_Communities_or_Spanish_speaking_countries_learn_Catalan</w:t>
      </w:r>
    </w:p>
    <w:p w14:paraId="72643F5C" w14:textId="77777777" w:rsidR="00247D37" w:rsidRDefault="00247D37"/>
    <w:p w14:paraId="06E73536" w14:textId="77777777" w:rsidR="00247D37" w:rsidRDefault="00CB1C1C">
      <w:r w:rsidRPr="00CB1C1C">
        <w:t>Spanish_should_be_a_voluntary_subject_in_schools_and_high_schools_in_the_Balearic_Islands</w:t>
      </w:r>
    </w:p>
    <w:p w14:paraId="2E393F9C" w14:textId="77777777" w:rsidR="00247D37" w:rsidRDefault="00247D37"/>
    <w:p w14:paraId="3BCA6283" w14:textId="77777777" w:rsidR="00CB1C1C" w:rsidRDefault="00CB1C1C">
      <w:pPr>
        <w:rPr>
          <w:b/>
          <w:bCs/>
        </w:rPr>
      </w:pPr>
    </w:p>
    <w:p w14:paraId="43390573" w14:textId="77777777" w:rsidR="00CB1C1C" w:rsidRDefault="00CB1C1C">
      <w:pPr>
        <w:rPr>
          <w:b/>
          <w:bCs/>
        </w:rPr>
      </w:pPr>
    </w:p>
    <w:p w14:paraId="09B9D526" w14:textId="77777777" w:rsidR="00CB1C1C" w:rsidRDefault="00CB1C1C">
      <w:pPr>
        <w:rPr>
          <w:b/>
          <w:bCs/>
        </w:rPr>
      </w:pPr>
    </w:p>
    <w:p w14:paraId="2AF55303" w14:textId="77777777" w:rsidR="00CB1C1C" w:rsidRDefault="00CB1C1C">
      <w:pPr>
        <w:rPr>
          <w:b/>
          <w:bCs/>
        </w:rPr>
      </w:pPr>
    </w:p>
    <w:p w14:paraId="6D8DD3B9" w14:textId="41E13B65" w:rsidR="00CB1C1C" w:rsidRPr="00CB1C1C" w:rsidRDefault="00CB1C1C">
      <w:pPr>
        <w:rPr>
          <w:b/>
          <w:bCs/>
        </w:rPr>
      </w:pPr>
      <w:r w:rsidRPr="00CB1C1C">
        <w:rPr>
          <w:b/>
          <w:bCs/>
        </w:rPr>
        <w:t>Cultural and identity aspects</w:t>
      </w:r>
      <w:r w:rsidR="00247D37">
        <w:rPr>
          <w:b/>
          <w:bCs/>
        </w:rPr>
        <w:t xml:space="preserve"> (6)</w:t>
      </w:r>
    </w:p>
    <w:p w14:paraId="45DEE49E" w14:textId="77777777" w:rsidR="00CB1C1C" w:rsidRDefault="00CB1C1C"/>
    <w:p w14:paraId="5FBF333A" w14:textId="77777777" w:rsidR="00247D37" w:rsidRDefault="00CB1C1C">
      <w:proofErr w:type="spellStart"/>
      <w:r w:rsidRPr="00CB1C1C">
        <w:t>I_live_in_the_Balearic_Islands_and_I</w:t>
      </w:r>
      <w:proofErr w:type="spellEnd"/>
      <w:r w:rsidRPr="00CB1C1C">
        <w:t xml:space="preserve"> </w:t>
      </w:r>
      <w:proofErr w:type="spellStart"/>
      <w:r w:rsidRPr="00CB1C1C">
        <w:t>have_to_know_study_and_use_Catalan</w:t>
      </w:r>
      <w:proofErr w:type="spellEnd"/>
    </w:p>
    <w:p w14:paraId="2228C8C1" w14:textId="77777777" w:rsidR="00EF173C" w:rsidRDefault="00EF173C"/>
    <w:p w14:paraId="2F85CD10" w14:textId="77777777" w:rsidR="00EF173C" w:rsidRDefault="00EF173C" w:rsidP="00EF173C">
      <w:r w:rsidRPr="00CB1C1C">
        <w:t>Catalan_is_the_language_that_should_predominate_in_the_Balearic_Islands</w:t>
      </w:r>
    </w:p>
    <w:p w14:paraId="2651ACB0" w14:textId="77777777" w:rsidR="00EF173C" w:rsidRDefault="00EF173C" w:rsidP="00EF173C"/>
    <w:p w14:paraId="3B189D74" w14:textId="3A5D3F49" w:rsidR="00EF173C" w:rsidRDefault="00EF173C" w:rsidP="00EF173C">
      <w:proofErr w:type="spellStart"/>
      <w:r w:rsidRPr="00CB1C1C">
        <w:t>Catalan_is_an_identity_element_of_the_Balearic_Islands</w:t>
      </w:r>
      <w:proofErr w:type="spellEnd"/>
    </w:p>
    <w:p w14:paraId="4D9D311D" w14:textId="77777777" w:rsidR="00EF173C" w:rsidRDefault="00EF173C"/>
    <w:p w14:paraId="0881AD05" w14:textId="77777777" w:rsidR="00EF173C" w:rsidRDefault="00EF173C"/>
    <w:p w14:paraId="79663E26" w14:textId="77777777" w:rsidR="00EF173C" w:rsidRDefault="00EF173C"/>
    <w:p w14:paraId="097B2FD8" w14:textId="77777777" w:rsidR="00247D37" w:rsidRDefault="00247D37"/>
    <w:p w14:paraId="3B3BF66E" w14:textId="77777777" w:rsidR="00247D37" w:rsidRDefault="00CB1C1C">
      <w:r w:rsidRPr="00CB1C1C">
        <w:t>I_live_in_the_Balearic_Islands_and_I_have_to_know_study_and_use_Spanish</w:t>
      </w:r>
    </w:p>
    <w:p w14:paraId="5F150037" w14:textId="77777777" w:rsidR="00247D37" w:rsidRDefault="00247D37"/>
    <w:p w14:paraId="23777EA6" w14:textId="77777777" w:rsidR="00247D37" w:rsidRDefault="00CB1C1C">
      <w:r w:rsidRPr="00CB1C1C">
        <w:t>Spanish_is_the_language_that_should_predominate_in_the_Balearic_Islands</w:t>
      </w:r>
    </w:p>
    <w:p w14:paraId="212D004B" w14:textId="77777777" w:rsidR="00247D37" w:rsidRDefault="00247D37"/>
    <w:p w14:paraId="039B4891" w14:textId="77777777" w:rsidR="00EF173C" w:rsidRDefault="00EF173C"/>
    <w:p w14:paraId="379CFBB9" w14:textId="77777777" w:rsidR="00EF173C" w:rsidRDefault="00EF173C"/>
    <w:p w14:paraId="42023E9A" w14:textId="77777777" w:rsidR="00EF173C" w:rsidRDefault="00EF173C"/>
    <w:p w14:paraId="09593E6C" w14:textId="77777777" w:rsidR="00EF173C" w:rsidRDefault="00EF173C"/>
    <w:p w14:paraId="3486ACB5" w14:textId="6B286FE3" w:rsidR="00247D37" w:rsidRDefault="00CB1C1C">
      <w:r w:rsidRPr="00CB1C1C">
        <w:t>All_people_living_in_the_Balearic_Islands_should_know_Catalan_and_Spanish</w:t>
      </w:r>
    </w:p>
    <w:p w14:paraId="65CE2019" w14:textId="77777777" w:rsidR="00247D37" w:rsidRDefault="00247D37"/>
    <w:p w14:paraId="17AEC8AC" w14:textId="77777777" w:rsidR="00CB1C1C" w:rsidRDefault="00CB1C1C"/>
    <w:p w14:paraId="62897B33" w14:textId="77777777" w:rsidR="00EF173C" w:rsidRDefault="00EF173C"/>
    <w:p w14:paraId="20A20E12" w14:textId="77777777" w:rsidR="00EF173C" w:rsidRDefault="00EF173C"/>
    <w:p w14:paraId="70BAFBD6" w14:textId="77777777" w:rsidR="00EF173C" w:rsidRDefault="00EF173C"/>
    <w:p w14:paraId="7A4EE275" w14:textId="77777777" w:rsidR="00EF173C" w:rsidRDefault="00EF173C"/>
    <w:p w14:paraId="61BCDA1D" w14:textId="77777777" w:rsidR="00EF173C" w:rsidRDefault="00EF173C"/>
    <w:p w14:paraId="52E1F04A" w14:textId="77777777" w:rsidR="00EF173C" w:rsidRDefault="00EF173C"/>
    <w:p w14:paraId="738E79AD" w14:textId="77777777" w:rsidR="00EF173C" w:rsidRDefault="00EF173C"/>
    <w:p w14:paraId="216B86CD" w14:textId="77777777" w:rsidR="00CB1C1C" w:rsidRDefault="00CB1C1C"/>
    <w:p w14:paraId="27DE882B" w14:textId="7AE36DF9" w:rsidR="00CB1C1C" w:rsidRDefault="00CB1C1C">
      <w:pPr>
        <w:rPr>
          <w:b/>
          <w:bCs/>
        </w:rPr>
      </w:pPr>
      <w:r w:rsidRPr="00CB1C1C">
        <w:rPr>
          <w:b/>
          <w:bCs/>
        </w:rPr>
        <w:t xml:space="preserve">Population trends </w:t>
      </w:r>
      <w:r w:rsidR="00247D37">
        <w:rPr>
          <w:b/>
          <w:bCs/>
        </w:rPr>
        <w:t>(6)</w:t>
      </w:r>
    </w:p>
    <w:p w14:paraId="7D5E15B0" w14:textId="77777777" w:rsidR="00CB1C1C" w:rsidRDefault="00CB1C1C">
      <w:pPr>
        <w:rPr>
          <w:b/>
          <w:bCs/>
        </w:rPr>
      </w:pPr>
    </w:p>
    <w:p w14:paraId="6FB3E736" w14:textId="77777777" w:rsidR="00247D37" w:rsidRDefault="00CB1C1C">
      <w:proofErr w:type="spellStart"/>
      <w:r w:rsidRPr="00CB1C1C">
        <w:t>Catalan_is_in_danger_of_disappearing_in_the_Balearic_Islands</w:t>
      </w:r>
      <w:proofErr w:type="spellEnd"/>
    </w:p>
    <w:p w14:paraId="711F4EA3" w14:textId="77777777" w:rsidR="00247D37" w:rsidRDefault="00247D37"/>
    <w:p w14:paraId="03E8C31A" w14:textId="77777777" w:rsidR="00EF173C" w:rsidRDefault="00EF173C" w:rsidP="00EF173C">
      <w:proofErr w:type="spellStart"/>
      <w:r w:rsidRPr="00CB1C1C">
        <w:t>People_should_put_more_effort_into_using_Catalan</w:t>
      </w:r>
      <w:proofErr w:type="spellEnd"/>
    </w:p>
    <w:p w14:paraId="6EDB1254" w14:textId="77777777" w:rsidR="00EF173C" w:rsidRDefault="00EF173C"/>
    <w:p w14:paraId="1ECBE34F" w14:textId="77777777" w:rsidR="00EF173C" w:rsidRDefault="00EF173C" w:rsidP="00EF173C">
      <w:proofErr w:type="spellStart"/>
      <w:r w:rsidRPr="00CB1C1C">
        <w:t>Fewer_and_fewer_people_know_Catalan</w:t>
      </w:r>
      <w:proofErr w:type="spellEnd"/>
    </w:p>
    <w:p w14:paraId="72C9B2C2" w14:textId="77777777" w:rsidR="00EF173C" w:rsidRDefault="00EF173C"/>
    <w:p w14:paraId="0F3B4D07" w14:textId="77777777" w:rsidR="00EF173C" w:rsidRDefault="00EF173C"/>
    <w:p w14:paraId="29372C3F" w14:textId="77777777" w:rsidR="00EF173C" w:rsidRDefault="00EF173C"/>
    <w:p w14:paraId="29454AB3" w14:textId="77777777" w:rsidR="00EF173C" w:rsidRDefault="00EF173C"/>
    <w:p w14:paraId="5D3E3275" w14:textId="44A92D8D" w:rsidR="00247D37" w:rsidRDefault="00CB1C1C">
      <w:proofErr w:type="spellStart"/>
      <w:r w:rsidRPr="00CB1C1C">
        <w:t>Spanish_is_in_danger_of_disappearing_in_the_Balearic_Islands</w:t>
      </w:r>
      <w:proofErr w:type="spellEnd"/>
    </w:p>
    <w:p w14:paraId="20CCCE6C" w14:textId="77777777" w:rsidR="00247D37" w:rsidRDefault="00247D37"/>
    <w:p w14:paraId="7E353265" w14:textId="77777777" w:rsidR="00247D37" w:rsidRDefault="00CB1C1C">
      <w:proofErr w:type="spellStart"/>
      <w:r w:rsidRPr="00CB1C1C">
        <w:t>People_should_put_more_effort_into_using_Spanish</w:t>
      </w:r>
      <w:proofErr w:type="spellEnd"/>
    </w:p>
    <w:p w14:paraId="73B32651" w14:textId="77777777" w:rsidR="00247D37" w:rsidRDefault="00247D37"/>
    <w:p w14:paraId="78D09859" w14:textId="77E051E8" w:rsidR="00CB1C1C" w:rsidRDefault="00CB1C1C">
      <w:proofErr w:type="spellStart"/>
      <w:r w:rsidRPr="00CB1C1C">
        <w:t>Fewer_and_fewer_people_know_Spanish</w:t>
      </w:r>
      <w:proofErr w:type="spellEnd"/>
    </w:p>
    <w:p w14:paraId="1F726CA8" w14:textId="77777777" w:rsidR="00CB1C1C" w:rsidRPr="00CB1C1C" w:rsidRDefault="00CB1C1C"/>
    <w:sectPr w:rsidR="00CB1C1C" w:rsidRPr="00CB1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1C"/>
    <w:rsid w:val="00021367"/>
    <w:rsid w:val="000C724D"/>
    <w:rsid w:val="000E378A"/>
    <w:rsid w:val="00143606"/>
    <w:rsid w:val="001454F2"/>
    <w:rsid w:val="0018640A"/>
    <w:rsid w:val="00223507"/>
    <w:rsid w:val="00225A18"/>
    <w:rsid w:val="00247D37"/>
    <w:rsid w:val="00290296"/>
    <w:rsid w:val="002E6C94"/>
    <w:rsid w:val="00351795"/>
    <w:rsid w:val="003D795C"/>
    <w:rsid w:val="00415D69"/>
    <w:rsid w:val="00423626"/>
    <w:rsid w:val="00426E26"/>
    <w:rsid w:val="004317E7"/>
    <w:rsid w:val="004371A7"/>
    <w:rsid w:val="004510CD"/>
    <w:rsid w:val="004B7E63"/>
    <w:rsid w:val="004C2F29"/>
    <w:rsid w:val="004F1F73"/>
    <w:rsid w:val="00501CDC"/>
    <w:rsid w:val="00551912"/>
    <w:rsid w:val="00571D4A"/>
    <w:rsid w:val="0057511F"/>
    <w:rsid w:val="00597673"/>
    <w:rsid w:val="005A6269"/>
    <w:rsid w:val="005C57C2"/>
    <w:rsid w:val="005E52C2"/>
    <w:rsid w:val="005F5BF0"/>
    <w:rsid w:val="00637056"/>
    <w:rsid w:val="00645343"/>
    <w:rsid w:val="0066311E"/>
    <w:rsid w:val="006B537E"/>
    <w:rsid w:val="006E7327"/>
    <w:rsid w:val="006F2513"/>
    <w:rsid w:val="0074484D"/>
    <w:rsid w:val="007459B1"/>
    <w:rsid w:val="0075149F"/>
    <w:rsid w:val="0075623F"/>
    <w:rsid w:val="00765509"/>
    <w:rsid w:val="008152F2"/>
    <w:rsid w:val="008279DB"/>
    <w:rsid w:val="008800EE"/>
    <w:rsid w:val="008D3A65"/>
    <w:rsid w:val="00905F24"/>
    <w:rsid w:val="0091230E"/>
    <w:rsid w:val="00976190"/>
    <w:rsid w:val="009E5E1F"/>
    <w:rsid w:val="009F4BC4"/>
    <w:rsid w:val="00A03CA2"/>
    <w:rsid w:val="00A56117"/>
    <w:rsid w:val="00A57B9C"/>
    <w:rsid w:val="00A96305"/>
    <w:rsid w:val="00AE36C1"/>
    <w:rsid w:val="00AF17F9"/>
    <w:rsid w:val="00AF5119"/>
    <w:rsid w:val="00AF6AFC"/>
    <w:rsid w:val="00B06D35"/>
    <w:rsid w:val="00B5157A"/>
    <w:rsid w:val="00B6129C"/>
    <w:rsid w:val="00B84C31"/>
    <w:rsid w:val="00BB0112"/>
    <w:rsid w:val="00BD5BC8"/>
    <w:rsid w:val="00C33A08"/>
    <w:rsid w:val="00C6462A"/>
    <w:rsid w:val="00C85B3F"/>
    <w:rsid w:val="00CB1C1C"/>
    <w:rsid w:val="00CD64FF"/>
    <w:rsid w:val="00D00F5C"/>
    <w:rsid w:val="00D12EA3"/>
    <w:rsid w:val="00D6337E"/>
    <w:rsid w:val="00DA7415"/>
    <w:rsid w:val="00DC7C20"/>
    <w:rsid w:val="00DD0BDB"/>
    <w:rsid w:val="00DD6FE9"/>
    <w:rsid w:val="00DF05DF"/>
    <w:rsid w:val="00E13514"/>
    <w:rsid w:val="00E4160B"/>
    <w:rsid w:val="00E85533"/>
    <w:rsid w:val="00E870C7"/>
    <w:rsid w:val="00EF173C"/>
    <w:rsid w:val="00EF3CCB"/>
    <w:rsid w:val="00FA5AB4"/>
    <w:rsid w:val="00FB5944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F5DFCF"/>
  <w15:chartTrackingRefBased/>
  <w15:docId w15:val="{21860F74-1E16-A441-9634-A1A324CA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C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C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C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C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C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C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C1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C1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C1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C1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C1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C1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C1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B1C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C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C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C1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B1C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C1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B1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1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B1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Backup of Normal.dotm</Template>
  <TotalTime>36</TotalTime>
  <Pages>5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Andreas Jaume Losa</dc:creator>
  <cp:keywords/>
  <dc:description/>
  <cp:lastModifiedBy>Alejandro Andreas Jaume Losa</cp:lastModifiedBy>
  <cp:revision>4</cp:revision>
  <dcterms:created xsi:type="dcterms:W3CDTF">2024-05-20T15:57:00Z</dcterms:created>
  <dcterms:modified xsi:type="dcterms:W3CDTF">2024-05-27T15:52:00Z</dcterms:modified>
</cp:coreProperties>
</file>